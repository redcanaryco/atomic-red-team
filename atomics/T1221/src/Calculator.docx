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8B03C" w14:textId="77777777" w:rsidR="00580FC3" w:rsidRDefault="00580FC3"/>
    <w:sectPr w:rsidR="00580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4C"/>
    <w:rsid w:val="004658C8"/>
    <w:rsid w:val="00580FC3"/>
    <w:rsid w:val="00690D60"/>
    <w:rsid w:val="00A321FB"/>
    <w:rsid w:val="00D11EDC"/>
    <w:rsid w:val="00D326F4"/>
    <w:rsid w:val="00ED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2DCFD-F658-41C7-B595-0E849F8A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8C8"/>
  </w:style>
  <w:style w:type="character" w:default="1" w:styleId="DefaultParagraphFont">
    <w:name w:val="Default Paragraph Font"/>
    <w:uiPriority w:val="1"/>
    <w:semiHidden/>
    <w:unhideWhenUsed/>
    <w:rsid w:val="004658C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65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github.com/redcanaryco/atomic-red-team/tree/master/atomics/T1221/src/opencalc.dotm?raw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opencalc.dotm?raw=true</Template>
  <TotalTime>7</TotalTime>
  <Pages>1</Pages>
  <Words>0</Words>
  <Characters>0</Characters>
  <Application>Microsoft Office Word</Application>
  <DocSecurity>0</DocSecurity>
  <Lines>0</Lines>
  <Paragraphs>0</Paragraphs>
  <ScaleCrop>false</ScaleCrop>
  <Company>Sec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Optimus Rhyme</dc:creator>
  <cp:keywords/>
  <dc:description/>
  <cp:lastModifiedBy>Optimus Rhyme</cp:lastModifiedBy>
  <cp:revision>8</cp:revision>
  <dcterms:created xsi:type="dcterms:W3CDTF">2021-04-12T13:32:00Z</dcterms:created>
  <dcterms:modified xsi:type="dcterms:W3CDTF">2021-04-13T11:09:00Z</dcterms:modified>
</cp:coreProperties>
</file>